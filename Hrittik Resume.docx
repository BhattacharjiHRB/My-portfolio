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07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513"/>
        <w:gridCol w:w="6747"/>
      </w:tblGrid>
      <w:tr w:rsidR="006D409C" w14:paraId="0C460B7D" w14:textId="77777777" w:rsidTr="00101159">
        <w:trPr>
          <w:trHeight w:val="1082"/>
        </w:trPr>
        <w:tc>
          <w:tcPr>
            <w:tcW w:w="4507" w:type="dxa"/>
            <w:vMerge w:val="restart"/>
            <w:tcMar>
              <w:left w:w="360" w:type="dxa"/>
            </w:tcMar>
            <w:vAlign w:val="bottom"/>
          </w:tcPr>
          <w:p w14:paraId="16CD0667" w14:textId="451E52A8" w:rsidR="006D409C" w:rsidRDefault="00F63EFD" w:rsidP="006D409C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755D6CA" wp14:editId="3C146839">
                  <wp:simplePos x="0" y="0"/>
                  <wp:positionH relativeFrom="margin">
                    <wp:posOffset>114300</wp:posOffset>
                  </wp:positionH>
                  <wp:positionV relativeFrom="margin">
                    <wp:posOffset>699135</wp:posOffset>
                  </wp:positionV>
                  <wp:extent cx="2258060" cy="2258060"/>
                  <wp:effectExtent l="114300" t="114300" r="104140" b="142240"/>
                  <wp:wrapSquare wrapText="bothSides"/>
                  <wp:docPr id="8" name="Pictur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 preferRelativeResize="0"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2258060" cy="22580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chemeClr val="accent1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 prst="relaxedInset"/>
                            <a:bevelB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13" w:type="dxa"/>
            <w:shd w:val="clear" w:color="auto" w:fill="31521B" w:themeFill="accent2" w:themeFillShade="80"/>
          </w:tcPr>
          <w:p w14:paraId="527B69B2" w14:textId="77777777" w:rsidR="006D409C" w:rsidRDefault="006D409C" w:rsidP="006D409C">
            <w:pPr>
              <w:tabs>
                <w:tab w:val="left" w:pos="990"/>
              </w:tabs>
            </w:pPr>
          </w:p>
        </w:tc>
        <w:tc>
          <w:tcPr>
            <w:tcW w:w="6747" w:type="dxa"/>
            <w:shd w:val="clear" w:color="auto" w:fill="31521B" w:themeFill="accent2" w:themeFillShade="80"/>
            <w:vAlign w:val="center"/>
          </w:tcPr>
          <w:sdt>
            <w:sdtPr>
              <w:id w:val="1049110328"/>
              <w:placeholder>
                <w:docPart w:val="9C77D552354B484682291A2010CC1FBC"/>
              </w:placeholder>
              <w:temporary/>
              <w:showingPlcHdr/>
              <w15:appearance w15:val="hidden"/>
            </w:sdtPr>
            <w:sdtContent>
              <w:p w14:paraId="6392A80E" w14:textId="77777777" w:rsidR="006D409C" w:rsidRDefault="006D409C" w:rsidP="00776643">
                <w:pPr>
                  <w:pStyle w:val="Heading1"/>
                </w:pPr>
                <w:r w:rsidRPr="00036450">
                  <w:t>EDUCATION</w:t>
                </w:r>
              </w:p>
            </w:sdtContent>
          </w:sdt>
        </w:tc>
      </w:tr>
      <w:tr w:rsidR="006D409C" w14:paraId="27B15D40" w14:textId="77777777" w:rsidTr="00101159">
        <w:trPr>
          <w:trHeight w:val="3031"/>
        </w:trPr>
        <w:tc>
          <w:tcPr>
            <w:tcW w:w="4507" w:type="dxa"/>
            <w:vMerge/>
            <w:tcMar>
              <w:left w:w="360" w:type="dxa"/>
            </w:tcMar>
            <w:vAlign w:val="bottom"/>
          </w:tcPr>
          <w:p w14:paraId="76336B2F" w14:textId="77777777"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513" w:type="dxa"/>
            <w:tcMar>
              <w:left w:w="0" w:type="dxa"/>
              <w:right w:w="0" w:type="dxa"/>
            </w:tcMar>
          </w:tcPr>
          <w:p w14:paraId="2DA3F3CB" w14:textId="77777777" w:rsidR="006D409C" w:rsidRDefault="006D409C" w:rsidP="00776643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D2C0EB6" wp14:editId="3E3D20E7">
                      <wp:extent cx="227812" cy="311173"/>
                      <wp:effectExtent l="0" t="3810" r="0" b="0"/>
                      <wp:docPr id="3" name="Right Triangl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E0CC4F" w14:textId="77777777"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D2C0EB6" id="Right Triangle 3" o:spid="_x0000_s1026" alt="&quot;&quot;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34E0CC4F" w14:textId="77777777" w:rsidR="006D409C" w:rsidRPr="00AF4EA4" w:rsidRDefault="006D409C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747" w:type="dxa"/>
          </w:tcPr>
          <w:p w14:paraId="4C8BC3DC" w14:textId="77777777" w:rsidR="00DC6E17" w:rsidRPr="00036450" w:rsidRDefault="00DC6E17" w:rsidP="00DC6E17">
            <w:pPr>
              <w:pStyle w:val="Heading4"/>
            </w:pPr>
            <w:r>
              <w:t>American International University of Bangladesh</w:t>
            </w:r>
          </w:p>
          <w:p w14:paraId="28E5B3C7" w14:textId="77777777" w:rsidR="00DC6E17" w:rsidRPr="00B359E4" w:rsidRDefault="00DC6E17" w:rsidP="00DC6E17">
            <w:pPr>
              <w:pStyle w:val="Date"/>
            </w:pPr>
            <w:r>
              <w:t xml:space="preserve">2021-Ongoing </w:t>
            </w:r>
          </w:p>
          <w:p w14:paraId="0F2E9F81" w14:textId="77777777" w:rsidR="00DC6E17" w:rsidRDefault="00DC6E17" w:rsidP="00DC6E17">
            <w:r>
              <w:t xml:space="preserve">Bachelor of Science in Computer Science Engineering </w:t>
            </w:r>
          </w:p>
          <w:p w14:paraId="0AA9D2E9" w14:textId="77777777" w:rsidR="00DC6E17" w:rsidRDefault="00DC6E17" w:rsidP="00DC6E17">
            <w:proofErr w:type="gramStart"/>
            <w:r>
              <w:t>CGPA :</w:t>
            </w:r>
            <w:proofErr w:type="gramEnd"/>
            <w:r>
              <w:t xml:space="preserve"> 3.24</w:t>
            </w:r>
          </w:p>
          <w:p w14:paraId="300CED37" w14:textId="77777777" w:rsidR="00DC6E17" w:rsidRDefault="00DC6E17" w:rsidP="00DC6E17"/>
          <w:p w14:paraId="7AF53623" w14:textId="77777777" w:rsidR="00DC6E17" w:rsidRDefault="00DC6E17" w:rsidP="00DC6E17">
            <w:pPr>
              <w:pStyle w:val="Heading4"/>
            </w:pPr>
            <w:r>
              <w:t xml:space="preserve">Cambrian School and College </w:t>
            </w:r>
          </w:p>
          <w:p w14:paraId="2C2AD0C8" w14:textId="77777777" w:rsidR="00DC6E17" w:rsidRDefault="00DC6E17" w:rsidP="00DC6E17">
            <w:pPr>
              <w:pStyle w:val="Date"/>
            </w:pPr>
            <w:r>
              <w:t>2018 – 2020</w:t>
            </w:r>
          </w:p>
          <w:p w14:paraId="01984A13" w14:textId="77777777" w:rsidR="00DC6E17" w:rsidRDefault="00DC6E17" w:rsidP="00DC6E17">
            <w:r>
              <w:t xml:space="preserve">Higher Secondary Certificate (HSC) in </w:t>
            </w:r>
            <w:proofErr w:type="gramStart"/>
            <w:r>
              <w:t>Science</w:t>
            </w:r>
            <w:proofErr w:type="gramEnd"/>
            <w:r>
              <w:t xml:space="preserve"> </w:t>
            </w:r>
          </w:p>
          <w:p w14:paraId="4A5E5DF8" w14:textId="77777777" w:rsidR="00DC6E17" w:rsidRDefault="00DC6E17" w:rsidP="00DC6E17">
            <w:proofErr w:type="gramStart"/>
            <w:r>
              <w:t>GPA :</w:t>
            </w:r>
            <w:proofErr w:type="gramEnd"/>
            <w:r>
              <w:t xml:space="preserve"> 4.75</w:t>
            </w:r>
          </w:p>
          <w:p w14:paraId="2147CD3C" w14:textId="77777777" w:rsidR="00DC6E17" w:rsidRDefault="00DC6E17" w:rsidP="00DC6E17"/>
          <w:p w14:paraId="5A994971" w14:textId="73CA43BC" w:rsidR="00DC6E17" w:rsidRDefault="00DC6E17" w:rsidP="00DC6E17">
            <w:pPr>
              <w:pStyle w:val="Heading4"/>
            </w:pPr>
            <w:proofErr w:type="spellStart"/>
            <w:r>
              <w:t>Moti</w:t>
            </w:r>
            <w:r w:rsidR="00EE65A1">
              <w:t>hee</w:t>
            </w:r>
            <w:r>
              <w:t>l</w:t>
            </w:r>
            <w:proofErr w:type="spellEnd"/>
            <w:r>
              <w:t xml:space="preserve"> colony school</w:t>
            </w:r>
          </w:p>
          <w:p w14:paraId="45A35B4D" w14:textId="77777777" w:rsidR="00DC6E17" w:rsidRPr="009B60A8" w:rsidRDefault="00DC6E17" w:rsidP="00DC6E17">
            <w:r>
              <w:t>2016 - 2018</w:t>
            </w:r>
          </w:p>
          <w:p w14:paraId="26F27E5A" w14:textId="77777777" w:rsidR="00DC6E17" w:rsidRDefault="00DC6E17" w:rsidP="00DC6E17">
            <w:r>
              <w:t xml:space="preserve">Secondary School Certificate (SSC) in </w:t>
            </w:r>
            <w:proofErr w:type="gramStart"/>
            <w:r>
              <w:t>Science</w:t>
            </w:r>
            <w:proofErr w:type="gramEnd"/>
            <w:r>
              <w:t xml:space="preserve"> </w:t>
            </w:r>
          </w:p>
          <w:p w14:paraId="3FE61352" w14:textId="77777777" w:rsidR="00DC6E17" w:rsidRPr="009F7377" w:rsidRDefault="00DC6E17" w:rsidP="00DC6E17">
            <w:proofErr w:type="gramStart"/>
            <w:r>
              <w:t>GPA :</w:t>
            </w:r>
            <w:proofErr w:type="gramEnd"/>
            <w:r>
              <w:t xml:space="preserve"> 4.68</w:t>
            </w:r>
          </w:p>
          <w:p w14:paraId="631E97C5" w14:textId="3A86482D" w:rsidR="006D409C" w:rsidRDefault="006D409C" w:rsidP="00776643"/>
        </w:tc>
      </w:tr>
      <w:tr w:rsidR="006D409C" w14:paraId="71C27B1F" w14:textId="77777777" w:rsidTr="00101159">
        <w:trPr>
          <w:trHeight w:val="1082"/>
        </w:trPr>
        <w:tc>
          <w:tcPr>
            <w:tcW w:w="4507" w:type="dxa"/>
            <w:vMerge w:val="restart"/>
            <w:tcMar>
              <w:left w:w="360" w:type="dxa"/>
            </w:tcMar>
            <w:vAlign w:val="bottom"/>
          </w:tcPr>
          <w:p w14:paraId="5A531D51" w14:textId="4EEA898F" w:rsidR="006D409C" w:rsidRPr="009A3188" w:rsidRDefault="00DC6E17" w:rsidP="00DC6E17">
            <w:pPr>
              <w:pStyle w:val="Title"/>
              <w:jc w:val="left"/>
              <w:rPr>
                <w:sz w:val="48"/>
                <w:szCs w:val="48"/>
              </w:rPr>
            </w:pPr>
            <w:r w:rsidRPr="009A3188">
              <w:rPr>
                <w:sz w:val="48"/>
                <w:szCs w:val="48"/>
              </w:rPr>
              <w:t>Hrittik Bhattacharjee</w:t>
            </w:r>
          </w:p>
          <w:p w14:paraId="419887B0" w14:textId="14A9F890" w:rsidR="006D409C" w:rsidRPr="005D47DE" w:rsidRDefault="006D409C" w:rsidP="005D47DE">
            <w:pPr>
              <w:pStyle w:val="Subtitle"/>
            </w:pPr>
          </w:p>
          <w:sdt>
            <w:sdtPr>
              <w:id w:val="-1448076370"/>
              <w:placeholder>
                <w:docPart w:val="939EC5E6E3FA428B9CE129D0BD8587EF"/>
              </w:placeholder>
              <w:temporary/>
              <w:showingPlcHdr/>
              <w15:appearance w15:val="hidden"/>
            </w:sdtPr>
            <w:sdtContent>
              <w:p w14:paraId="139A4DEC" w14:textId="77777777" w:rsidR="006D409C" w:rsidRPr="005D47DE" w:rsidRDefault="006D409C" w:rsidP="005D47DE">
                <w:pPr>
                  <w:pStyle w:val="Heading2"/>
                </w:pPr>
                <w:r w:rsidRPr="005D47DE">
                  <w:t>Profile</w:t>
                </w:r>
              </w:p>
            </w:sdtContent>
          </w:sdt>
          <w:p w14:paraId="6FDD4E13" w14:textId="7847C6C0" w:rsidR="00DC6E17" w:rsidRPr="00C73EE4" w:rsidRDefault="00DC6E17" w:rsidP="00DC6E17">
            <w:pPr>
              <w:pStyle w:val="NoSpacing"/>
              <w:rPr>
                <w:rFonts w:eastAsia="Times New Roman"/>
              </w:rPr>
            </w:pPr>
            <w:r w:rsidRPr="000F260A">
              <w:rPr>
                <w:sz w:val="22"/>
              </w:rPr>
              <w:t>Collaborative Computer Science Engineering student. Eagerly waiting to work with all my experiences and explore the new era of IT industry</w:t>
            </w:r>
            <w:r>
              <w:t>.</w:t>
            </w:r>
          </w:p>
          <w:p w14:paraId="21AC0830" w14:textId="3C3C81AE" w:rsidR="006D409C" w:rsidRPr="003F477D" w:rsidRDefault="006D409C" w:rsidP="00A75FCE">
            <w:pPr>
              <w:pStyle w:val="ProfileText"/>
              <w:rPr>
                <w:lang w:val="fr-FR"/>
              </w:rPr>
            </w:pPr>
          </w:p>
          <w:p w14:paraId="5FC2EEC7" w14:textId="77777777" w:rsidR="006D409C" w:rsidRPr="003F477D" w:rsidRDefault="006D409C" w:rsidP="005D47DE">
            <w:pPr>
              <w:rPr>
                <w:lang w:val="fr-FR"/>
              </w:rPr>
            </w:pPr>
          </w:p>
          <w:sdt>
            <w:sdtPr>
              <w:id w:val="-1954003311"/>
              <w:placeholder>
                <w:docPart w:val="5DC25D202D254E99A43E2FF9E7268220"/>
              </w:placeholder>
              <w:temporary/>
              <w:showingPlcHdr/>
              <w15:appearance w15:val="hidden"/>
            </w:sdtPr>
            <w:sdtContent>
              <w:p w14:paraId="544F4439" w14:textId="77777777" w:rsidR="006D409C" w:rsidRPr="003F477D" w:rsidRDefault="006D409C" w:rsidP="005D47DE">
                <w:pPr>
                  <w:pStyle w:val="Heading2"/>
                  <w:rPr>
                    <w:lang w:val="fr-FR"/>
                  </w:rPr>
                </w:pPr>
                <w:r w:rsidRPr="003F477D">
                  <w:rPr>
                    <w:rStyle w:val="Heading2Char"/>
                    <w:lang w:val="fr-FR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F43F033DE8844CE180061BDBA8C15510"/>
              </w:placeholder>
              <w:temporary/>
              <w:showingPlcHdr/>
              <w15:appearance w15:val="hidden"/>
            </w:sdtPr>
            <w:sdtContent>
              <w:p w14:paraId="7FF9292D" w14:textId="77777777" w:rsidR="006D409C" w:rsidRPr="003F477D" w:rsidRDefault="006D409C" w:rsidP="00A75FCE">
                <w:pPr>
                  <w:pStyle w:val="ContactDetails"/>
                  <w:rPr>
                    <w:lang w:val="fr-FR"/>
                  </w:rPr>
                </w:pPr>
                <w:r w:rsidRPr="003F477D">
                  <w:rPr>
                    <w:lang w:val="fr-FR"/>
                  </w:rPr>
                  <w:t>PHONE:</w:t>
                </w:r>
              </w:p>
            </w:sdtContent>
          </w:sdt>
          <w:p w14:paraId="14ADA7D3" w14:textId="211D716F" w:rsidR="006D409C" w:rsidRPr="003F477D" w:rsidRDefault="000F260A" w:rsidP="00A75FCE">
            <w:pPr>
              <w:pStyle w:val="ContactDetails"/>
              <w:rPr>
                <w:lang w:val="fr-FR"/>
              </w:rPr>
            </w:pPr>
            <w:r>
              <w:t>+8801724198636</w:t>
            </w:r>
          </w:p>
          <w:p w14:paraId="650C0285" w14:textId="77777777" w:rsidR="006D409C" w:rsidRPr="003F477D" w:rsidRDefault="006D409C" w:rsidP="00A75FCE">
            <w:pPr>
              <w:pStyle w:val="ContactDetails"/>
              <w:rPr>
                <w:lang w:val="fr-FR"/>
              </w:rPr>
            </w:pPr>
          </w:p>
          <w:sdt>
            <w:sdtPr>
              <w:id w:val="67859272"/>
              <w:placeholder>
                <w:docPart w:val="EBD805E74AF4461184F0045B4265EC06"/>
              </w:placeholder>
              <w:temporary/>
              <w:showingPlcHdr/>
              <w15:appearance w15:val="hidden"/>
            </w:sdtPr>
            <w:sdtContent>
              <w:p w14:paraId="18C9A35A" w14:textId="77777777" w:rsidR="006D409C" w:rsidRPr="003F477D" w:rsidRDefault="006D409C" w:rsidP="00A75FCE">
                <w:pPr>
                  <w:pStyle w:val="ContactDetails"/>
                  <w:rPr>
                    <w:lang w:val="fr-FR"/>
                  </w:rPr>
                </w:pPr>
                <w:r w:rsidRPr="003F477D">
                  <w:rPr>
                    <w:lang w:val="fr-FR"/>
                  </w:rPr>
                  <w:t>WEBSITE:</w:t>
                </w:r>
              </w:p>
            </w:sdtContent>
          </w:sdt>
          <w:p w14:paraId="0A8C70EA" w14:textId="14B45CCC" w:rsidR="006D409C" w:rsidRPr="003F477D" w:rsidRDefault="00000000" w:rsidP="00A75FCE">
            <w:pPr>
              <w:pStyle w:val="ContactDetails"/>
              <w:rPr>
                <w:lang w:val="fr-FR"/>
              </w:rPr>
            </w:pPr>
            <w:hyperlink r:id="rId8" w:history="1">
              <w:r w:rsidR="000F260A" w:rsidRPr="000F260A">
                <w:rPr>
                  <w:rStyle w:val="Hyperlink"/>
                </w:rPr>
                <w:t>Personal Portfolio Website (bhattacharjihrb.github.io)</w:t>
              </w:r>
            </w:hyperlink>
          </w:p>
          <w:p w14:paraId="48D483D8" w14:textId="77777777" w:rsidR="006D409C" w:rsidRPr="003F477D" w:rsidRDefault="006D409C" w:rsidP="005D47DE">
            <w:pPr>
              <w:rPr>
                <w:lang w:val="fr-FR"/>
              </w:rPr>
            </w:pPr>
          </w:p>
          <w:sdt>
            <w:sdtPr>
              <w:id w:val="-240260293"/>
              <w:placeholder>
                <w:docPart w:val="1A44BD170AA04800B3372C63DD88CA09"/>
              </w:placeholder>
              <w:temporary/>
              <w:showingPlcHdr/>
              <w15:appearance w15:val="hidden"/>
            </w:sdtPr>
            <w:sdtContent>
              <w:p w14:paraId="1BD2D036" w14:textId="77777777" w:rsidR="006D409C" w:rsidRDefault="006D409C" w:rsidP="00A75FCE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14:paraId="018A59D3" w14:textId="0C429E75" w:rsidR="006D409C" w:rsidRDefault="000F260A" w:rsidP="005D47DE">
            <w:r>
              <w:t>hrittik0</w:t>
            </w:r>
            <w:r w:rsidR="00DB7589">
              <w:t>2</w:t>
            </w:r>
            <w:r>
              <w:t>@gmail.com</w:t>
            </w:r>
          </w:p>
        </w:tc>
        <w:tc>
          <w:tcPr>
            <w:tcW w:w="513" w:type="dxa"/>
            <w:shd w:val="clear" w:color="auto" w:fill="31521B" w:themeFill="accent2" w:themeFillShade="80"/>
          </w:tcPr>
          <w:p w14:paraId="33A49B97" w14:textId="77777777"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747" w:type="dxa"/>
            <w:shd w:val="clear" w:color="auto" w:fill="31521B" w:themeFill="accent2" w:themeFillShade="80"/>
            <w:vAlign w:val="center"/>
          </w:tcPr>
          <w:p w14:paraId="4CF1C294" w14:textId="64C10FC7" w:rsidR="006D409C" w:rsidRDefault="00DC6E17" w:rsidP="00776643">
            <w:pPr>
              <w:pStyle w:val="Heading1"/>
              <w:rPr>
                <w:b/>
              </w:rPr>
            </w:pPr>
            <w:r>
              <w:t>Personal Information</w:t>
            </w:r>
          </w:p>
        </w:tc>
      </w:tr>
      <w:tr w:rsidR="006D409C" w14:paraId="754845CA" w14:textId="77777777" w:rsidTr="00101159">
        <w:trPr>
          <w:trHeight w:hRule="exact" w:val="2598"/>
        </w:trPr>
        <w:tc>
          <w:tcPr>
            <w:tcW w:w="4507" w:type="dxa"/>
            <w:vMerge/>
            <w:vAlign w:val="bottom"/>
          </w:tcPr>
          <w:p w14:paraId="4CFA4434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13" w:type="dxa"/>
            <w:tcMar>
              <w:left w:w="0" w:type="dxa"/>
              <w:right w:w="0" w:type="dxa"/>
            </w:tcMar>
          </w:tcPr>
          <w:p w14:paraId="3817671E" w14:textId="77777777"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A240E04" wp14:editId="643A8FF5">
                      <wp:extent cx="227812" cy="311173"/>
                      <wp:effectExtent l="0" t="3810" r="0" b="0"/>
                      <wp:docPr id="6" name="Right Triangl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7DAE7C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A240E04" id="_x0000_s1027" alt="&quot;&quot;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4D7DAE7C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747" w:type="dxa"/>
          </w:tcPr>
          <w:tbl>
            <w:tblPr>
              <w:tblStyle w:val="TableGrid"/>
              <w:tblpPr w:leftFromText="180" w:rightFromText="180" w:vertAnchor="page" w:horzAnchor="margin" w:tblpY="436"/>
              <w:tblOverlap w:val="never"/>
              <w:tblW w:w="66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5"/>
              <w:gridCol w:w="290"/>
              <w:gridCol w:w="3992"/>
            </w:tblGrid>
            <w:tr w:rsidR="00DC6E17" w:rsidRPr="00DC6E17" w14:paraId="7494A4F5" w14:textId="77777777" w:rsidTr="00101159">
              <w:trPr>
                <w:trHeight w:val="172"/>
              </w:trPr>
              <w:tc>
                <w:tcPr>
                  <w:tcW w:w="2375" w:type="dxa"/>
                </w:tcPr>
                <w:p w14:paraId="6EEC8527" w14:textId="77777777" w:rsidR="00DC6E17" w:rsidRPr="00DC6E17" w:rsidRDefault="00DC6E17" w:rsidP="00DC6E17">
                  <w:pPr>
                    <w:rPr>
                      <w:rFonts w:cs="Arial"/>
                      <w:sz w:val="24"/>
                      <w:szCs w:val="24"/>
                    </w:rPr>
                  </w:pPr>
                  <w:r w:rsidRPr="00DC6E17">
                    <w:rPr>
                      <w:rFonts w:cs="Arial"/>
                      <w:sz w:val="24"/>
                      <w:szCs w:val="24"/>
                    </w:rPr>
                    <w:t>Father’s Name</w:t>
                  </w:r>
                </w:p>
              </w:tc>
              <w:tc>
                <w:tcPr>
                  <w:tcW w:w="290" w:type="dxa"/>
                </w:tcPr>
                <w:p w14:paraId="02BD22C8" w14:textId="77777777" w:rsidR="00DC6E17" w:rsidRPr="00DC6E17" w:rsidRDefault="00DC6E17" w:rsidP="00DC6E17">
                  <w:pPr>
                    <w:rPr>
                      <w:rFonts w:cs="Arial"/>
                      <w:sz w:val="24"/>
                      <w:szCs w:val="24"/>
                    </w:rPr>
                  </w:pPr>
                  <w:r w:rsidRPr="00DC6E17">
                    <w:rPr>
                      <w:rFonts w:cs="Arial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3992" w:type="dxa"/>
                </w:tcPr>
                <w:p w14:paraId="2CEBFEA4" w14:textId="77777777" w:rsidR="00DC6E17" w:rsidRPr="00DC6E17" w:rsidRDefault="00DC6E17" w:rsidP="00DC6E17">
                  <w:pPr>
                    <w:rPr>
                      <w:rFonts w:cs="Arial"/>
                      <w:sz w:val="24"/>
                      <w:szCs w:val="24"/>
                    </w:rPr>
                  </w:pPr>
                  <w:r w:rsidRPr="00DC6E17">
                    <w:rPr>
                      <w:rFonts w:cs="Arial"/>
                      <w:sz w:val="24"/>
                      <w:szCs w:val="24"/>
                    </w:rPr>
                    <w:t>Bijan Bhattacharjee</w:t>
                  </w:r>
                </w:p>
              </w:tc>
            </w:tr>
            <w:tr w:rsidR="00DC6E17" w:rsidRPr="00DC6E17" w14:paraId="420CA63D" w14:textId="77777777" w:rsidTr="00101159">
              <w:trPr>
                <w:trHeight w:val="172"/>
              </w:trPr>
              <w:tc>
                <w:tcPr>
                  <w:tcW w:w="2375" w:type="dxa"/>
                </w:tcPr>
                <w:p w14:paraId="05893182" w14:textId="77777777" w:rsidR="00DC6E17" w:rsidRPr="00DC6E17" w:rsidRDefault="00DC6E17" w:rsidP="00DC6E17">
                  <w:pPr>
                    <w:rPr>
                      <w:rFonts w:cs="Arial"/>
                      <w:sz w:val="24"/>
                      <w:szCs w:val="24"/>
                    </w:rPr>
                  </w:pPr>
                  <w:r w:rsidRPr="00DC6E17">
                    <w:rPr>
                      <w:rFonts w:cs="Arial"/>
                      <w:sz w:val="24"/>
                      <w:szCs w:val="24"/>
                    </w:rPr>
                    <w:t>Mother’s Name</w:t>
                  </w:r>
                </w:p>
              </w:tc>
              <w:tc>
                <w:tcPr>
                  <w:tcW w:w="290" w:type="dxa"/>
                </w:tcPr>
                <w:p w14:paraId="7B3D0E48" w14:textId="77777777" w:rsidR="00DC6E17" w:rsidRPr="00DC6E17" w:rsidRDefault="00DC6E17" w:rsidP="00DC6E17">
                  <w:pPr>
                    <w:rPr>
                      <w:rFonts w:cs="Arial"/>
                      <w:sz w:val="24"/>
                      <w:szCs w:val="24"/>
                    </w:rPr>
                  </w:pPr>
                  <w:r w:rsidRPr="00DC6E17">
                    <w:rPr>
                      <w:rFonts w:cs="Arial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3992" w:type="dxa"/>
                </w:tcPr>
                <w:p w14:paraId="7059D9FD" w14:textId="4E2BB74C" w:rsidR="00DC6E17" w:rsidRPr="00DC6E17" w:rsidRDefault="00DC6E17" w:rsidP="00DC6E17">
                  <w:pPr>
                    <w:rPr>
                      <w:rFonts w:cs="Arial"/>
                      <w:sz w:val="24"/>
                      <w:szCs w:val="24"/>
                    </w:rPr>
                  </w:pPr>
                  <w:r w:rsidRPr="00DC6E17">
                    <w:rPr>
                      <w:rFonts w:cs="Arial"/>
                      <w:sz w:val="24"/>
                      <w:szCs w:val="24"/>
                    </w:rPr>
                    <w:t>Rekha Bhattacharjee</w:t>
                  </w:r>
                </w:p>
              </w:tc>
            </w:tr>
            <w:tr w:rsidR="00DC6E17" w:rsidRPr="00DC6E17" w14:paraId="427BC1D0" w14:textId="77777777" w:rsidTr="00101159">
              <w:trPr>
                <w:trHeight w:val="172"/>
              </w:trPr>
              <w:tc>
                <w:tcPr>
                  <w:tcW w:w="2375" w:type="dxa"/>
                </w:tcPr>
                <w:p w14:paraId="7A523837" w14:textId="77777777" w:rsidR="00DC6E17" w:rsidRPr="00DC6E17" w:rsidRDefault="00DC6E17" w:rsidP="00DC6E17">
                  <w:pPr>
                    <w:rPr>
                      <w:rFonts w:cs="Arial"/>
                      <w:sz w:val="24"/>
                      <w:szCs w:val="24"/>
                    </w:rPr>
                  </w:pPr>
                  <w:r w:rsidRPr="00DC6E17">
                    <w:rPr>
                      <w:rFonts w:cs="Arial"/>
                      <w:sz w:val="24"/>
                      <w:szCs w:val="24"/>
                    </w:rPr>
                    <w:t>Date of Birth</w:t>
                  </w:r>
                </w:p>
              </w:tc>
              <w:tc>
                <w:tcPr>
                  <w:tcW w:w="290" w:type="dxa"/>
                </w:tcPr>
                <w:p w14:paraId="3F438FD0" w14:textId="77777777" w:rsidR="00DC6E17" w:rsidRPr="00DC6E17" w:rsidRDefault="00DC6E17" w:rsidP="00DC6E17">
                  <w:pPr>
                    <w:rPr>
                      <w:rFonts w:cs="Arial"/>
                      <w:sz w:val="24"/>
                      <w:szCs w:val="24"/>
                    </w:rPr>
                  </w:pPr>
                  <w:r w:rsidRPr="00DC6E17">
                    <w:rPr>
                      <w:rFonts w:cs="Arial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3992" w:type="dxa"/>
                </w:tcPr>
                <w:p w14:paraId="1DF105E4" w14:textId="77777777" w:rsidR="00DC6E17" w:rsidRPr="00DC6E17" w:rsidRDefault="00DC6E17" w:rsidP="00DC6E17">
                  <w:pPr>
                    <w:rPr>
                      <w:rFonts w:cs="Arial"/>
                      <w:sz w:val="24"/>
                      <w:szCs w:val="24"/>
                    </w:rPr>
                  </w:pPr>
                  <w:r w:rsidRPr="00DC6E17">
                    <w:rPr>
                      <w:rFonts w:cs="Arial"/>
                      <w:sz w:val="24"/>
                      <w:szCs w:val="24"/>
                    </w:rPr>
                    <w:t>08/12/2001</w:t>
                  </w:r>
                </w:p>
              </w:tc>
            </w:tr>
            <w:tr w:rsidR="00DC6E17" w:rsidRPr="00DC6E17" w14:paraId="70C69B84" w14:textId="77777777" w:rsidTr="00101159">
              <w:trPr>
                <w:trHeight w:val="181"/>
              </w:trPr>
              <w:tc>
                <w:tcPr>
                  <w:tcW w:w="2375" w:type="dxa"/>
                </w:tcPr>
                <w:p w14:paraId="20C71511" w14:textId="77777777" w:rsidR="00DC6E17" w:rsidRPr="00DC6E17" w:rsidRDefault="00DC6E17" w:rsidP="00DC6E17">
                  <w:pPr>
                    <w:rPr>
                      <w:rFonts w:cs="Arial"/>
                      <w:sz w:val="24"/>
                      <w:szCs w:val="24"/>
                    </w:rPr>
                  </w:pPr>
                  <w:r w:rsidRPr="00DC6E17">
                    <w:rPr>
                      <w:rFonts w:cs="Arial"/>
                      <w:sz w:val="24"/>
                      <w:szCs w:val="24"/>
                    </w:rPr>
                    <w:t>Blood Group</w:t>
                  </w:r>
                </w:p>
              </w:tc>
              <w:tc>
                <w:tcPr>
                  <w:tcW w:w="290" w:type="dxa"/>
                </w:tcPr>
                <w:p w14:paraId="107FF21D" w14:textId="77777777" w:rsidR="00DC6E17" w:rsidRPr="00DC6E17" w:rsidRDefault="00DC6E17" w:rsidP="00DC6E17">
                  <w:pPr>
                    <w:rPr>
                      <w:rFonts w:cs="Arial"/>
                      <w:sz w:val="24"/>
                      <w:szCs w:val="24"/>
                    </w:rPr>
                  </w:pPr>
                  <w:r w:rsidRPr="00DC6E17">
                    <w:rPr>
                      <w:rFonts w:cs="Arial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3992" w:type="dxa"/>
                </w:tcPr>
                <w:p w14:paraId="1777FA36" w14:textId="77777777" w:rsidR="00DC6E17" w:rsidRPr="00DC6E17" w:rsidRDefault="00DC6E17" w:rsidP="00DC6E17">
                  <w:pPr>
                    <w:rPr>
                      <w:rFonts w:cs="Arial"/>
                      <w:sz w:val="24"/>
                      <w:szCs w:val="24"/>
                    </w:rPr>
                  </w:pPr>
                  <w:r w:rsidRPr="00DC6E17">
                    <w:rPr>
                      <w:rFonts w:cs="Arial"/>
                      <w:sz w:val="24"/>
                      <w:szCs w:val="24"/>
                    </w:rPr>
                    <w:t>B+(</w:t>
                  </w:r>
                  <w:proofErr w:type="spellStart"/>
                  <w:r w:rsidRPr="00DC6E17">
                    <w:rPr>
                      <w:rFonts w:cs="Arial"/>
                      <w:sz w:val="24"/>
                      <w:szCs w:val="24"/>
                    </w:rPr>
                    <w:t>ve</w:t>
                  </w:r>
                  <w:proofErr w:type="spellEnd"/>
                  <w:r w:rsidRPr="00DC6E17">
                    <w:rPr>
                      <w:rFonts w:cs="Arial"/>
                      <w:sz w:val="24"/>
                      <w:szCs w:val="24"/>
                    </w:rPr>
                    <w:t>)</w:t>
                  </w:r>
                </w:p>
              </w:tc>
            </w:tr>
            <w:tr w:rsidR="00DC6E17" w:rsidRPr="00DC6E17" w14:paraId="6DC3F66E" w14:textId="77777777" w:rsidTr="00101159">
              <w:trPr>
                <w:trHeight w:val="172"/>
              </w:trPr>
              <w:tc>
                <w:tcPr>
                  <w:tcW w:w="2375" w:type="dxa"/>
                </w:tcPr>
                <w:p w14:paraId="0E49161C" w14:textId="77777777" w:rsidR="00DC6E17" w:rsidRPr="00DC6E17" w:rsidRDefault="00DC6E17" w:rsidP="00DC6E17">
                  <w:pPr>
                    <w:rPr>
                      <w:rFonts w:cs="Arial"/>
                      <w:sz w:val="24"/>
                      <w:szCs w:val="24"/>
                    </w:rPr>
                  </w:pPr>
                  <w:r w:rsidRPr="00DC6E17">
                    <w:rPr>
                      <w:rFonts w:cs="Arial"/>
                      <w:sz w:val="24"/>
                      <w:szCs w:val="24"/>
                    </w:rPr>
                    <w:t xml:space="preserve">Home District </w:t>
                  </w:r>
                </w:p>
              </w:tc>
              <w:tc>
                <w:tcPr>
                  <w:tcW w:w="290" w:type="dxa"/>
                </w:tcPr>
                <w:p w14:paraId="24E1ED17" w14:textId="77777777" w:rsidR="00DC6E17" w:rsidRPr="00DC6E17" w:rsidRDefault="00DC6E17" w:rsidP="00DC6E17">
                  <w:pPr>
                    <w:rPr>
                      <w:rFonts w:cs="Arial"/>
                      <w:sz w:val="24"/>
                      <w:szCs w:val="24"/>
                    </w:rPr>
                  </w:pPr>
                  <w:r w:rsidRPr="00DC6E17">
                    <w:rPr>
                      <w:rFonts w:cs="Arial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3992" w:type="dxa"/>
                </w:tcPr>
                <w:p w14:paraId="0A5158AF" w14:textId="77777777" w:rsidR="00DC6E17" w:rsidRPr="00DC6E17" w:rsidRDefault="00DC6E17" w:rsidP="00DC6E17">
                  <w:pPr>
                    <w:rPr>
                      <w:rFonts w:cs="Arial"/>
                      <w:sz w:val="24"/>
                      <w:szCs w:val="24"/>
                    </w:rPr>
                  </w:pPr>
                  <w:r w:rsidRPr="00DC6E17">
                    <w:rPr>
                      <w:rFonts w:cs="Arial"/>
                      <w:sz w:val="24"/>
                      <w:szCs w:val="24"/>
                    </w:rPr>
                    <w:t>Dhaka</w:t>
                  </w:r>
                </w:p>
              </w:tc>
            </w:tr>
            <w:tr w:rsidR="00DC6E17" w:rsidRPr="00DC6E17" w14:paraId="4CDA8AB3" w14:textId="77777777" w:rsidTr="00101159">
              <w:trPr>
                <w:trHeight w:hRule="exact" w:val="1393"/>
              </w:trPr>
              <w:tc>
                <w:tcPr>
                  <w:tcW w:w="2375" w:type="dxa"/>
                </w:tcPr>
                <w:p w14:paraId="11D1D765" w14:textId="77777777" w:rsidR="00DC6E17" w:rsidRPr="00DC6E17" w:rsidRDefault="00DC6E17" w:rsidP="00DC6E17">
                  <w:pPr>
                    <w:rPr>
                      <w:rFonts w:cs="Arial"/>
                      <w:sz w:val="24"/>
                      <w:szCs w:val="24"/>
                    </w:rPr>
                  </w:pPr>
                  <w:r w:rsidRPr="00DC6E17">
                    <w:rPr>
                      <w:rFonts w:cs="Arial"/>
                      <w:sz w:val="24"/>
                      <w:szCs w:val="24"/>
                    </w:rPr>
                    <w:t xml:space="preserve">Residence </w:t>
                  </w:r>
                </w:p>
              </w:tc>
              <w:tc>
                <w:tcPr>
                  <w:tcW w:w="290" w:type="dxa"/>
                </w:tcPr>
                <w:p w14:paraId="3A40F3DE" w14:textId="77777777" w:rsidR="00DC6E17" w:rsidRPr="00DC6E17" w:rsidRDefault="00DC6E17" w:rsidP="00DC6E17">
                  <w:pPr>
                    <w:rPr>
                      <w:rFonts w:cs="Arial"/>
                      <w:sz w:val="24"/>
                      <w:szCs w:val="24"/>
                    </w:rPr>
                  </w:pPr>
                  <w:r w:rsidRPr="00DC6E17">
                    <w:rPr>
                      <w:rFonts w:cs="Arial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3992" w:type="dxa"/>
                </w:tcPr>
                <w:p w14:paraId="68D84BA3" w14:textId="77777777" w:rsidR="00DC6E17" w:rsidRPr="00DC6E17" w:rsidRDefault="00DC6E17" w:rsidP="00DC6E17">
                  <w:pPr>
                    <w:rPr>
                      <w:rFonts w:cs="Arial"/>
                      <w:sz w:val="24"/>
                      <w:szCs w:val="24"/>
                    </w:rPr>
                  </w:pPr>
                  <w:r w:rsidRPr="00DC6E17">
                    <w:rPr>
                      <w:rFonts w:cs="Arial"/>
                      <w:sz w:val="24"/>
                      <w:szCs w:val="24"/>
                    </w:rPr>
                    <w:t xml:space="preserve">House#10, Road#7/1, </w:t>
                  </w:r>
                  <w:proofErr w:type="spellStart"/>
                  <w:r w:rsidRPr="00DC6E17">
                    <w:rPr>
                      <w:rFonts w:cs="Arial"/>
                      <w:sz w:val="24"/>
                      <w:szCs w:val="24"/>
                    </w:rPr>
                    <w:t>Block#H</w:t>
                  </w:r>
                  <w:proofErr w:type="spellEnd"/>
                  <w:r w:rsidRPr="00DC6E17">
                    <w:rPr>
                      <w:rFonts w:cs="Arial"/>
                      <w:sz w:val="24"/>
                      <w:szCs w:val="24"/>
                    </w:rPr>
                    <w:t xml:space="preserve">, Banasree, Khilgoan, Dhaka                                 </w:t>
                  </w:r>
                </w:p>
              </w:tc>
            </w:tr>
          </w:tbl>
          <w:p w14:paraId="2768A9D6" w14:textId="4A2E05E9" w:rsidR="006D409C" w:rsidRDefault="006D409C" w:rsidP="005D47DE"/>
        </w:tc>
      </w:tr>
      <w:tr w:rsidR="006D409C" w14:paraId="700099DB" w14:textId="77777777" w:rsidTr="00101159">
        <w:trPr>
          <w:trHeight w:val="1082"/>
        </w:trPr>
        <w:tc>
          <w:tcPr>
            <w:tcW w:w="4507" w:type="dxa"/>
            <w:vMerge/>
            <w:vAlign w:val="bottom"/>
          </w:tcPr>
          <w:p w14:paraId="70AA486C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13" w:type="dxa"/>
            <w:shd w:val="clear" w:color="auto" w:fill="31521B" w:themeFill="accent2" w:themeFillShade="80"/>
          </w:tcPr>
          <w:p w14:paraId="4FA942C1" w14:textId="77777777"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747" w:type="dxa"/>
            <w:shd w:val="clear" w:color="auto" w:fill="31521B" w:themeFill="accent2" w:themeFillShade="80"/>
            <w:vAlign w:val="center"/>
          </w:tcPr>
          <w:sdt>
            <w:sdtPr>
              <w:id w:val="1669594239"/>
              <w:placeholder>
                <w:docPart w:val="7DA20801DA2C47E3BBC4228AE50D6C2D"/>
              </w:placeholder>
              <w:temporary/>
              <w:showingPlcHdr/>
              <w15:appearance w15:val="hidden"/>
            </w:sdtPr>
            <w:sdtContent>
              <w:p w14:paraId="2B72D921" w14:textId="77777777" w:rsidR="006D409C" w:rsidRDefault="006D409C" w:rsidP="00776643">
                <w:pPr>
                  <w:pStyle w:val="Heading1"/>
                  <w:rPr>
                    <w:b/>
                  </w:rPr>
                </w:pPr>
                <w:r w:rsidRPr="00776643">
                  <w:rPr>
                    <w:rStyle w:val="Heading2Char"/>
                    <w:b w:val="0"/>
                    <w:bCs w:val="0"/>
                    <w:caps/>
                    <w:sz w:val="48"/>
                    <w:szCs w:val="32"/>
                  </w:rPr>
                  <w:t>SKILLS</w:t>
                </w:r>
              </w:p>
            </w:sdtContent>
          </w:sdt>
        </w:tc>
      </w:tr>
      <w:tr w:rsidR="006D409C" w14:paraId="3BE5145A" w14:textId="77777777" w:rsidTr="00101159">
        <w:trPr>
          <w:trHeight w:val="2165"/>
        </w:trPr>
        <w:tc>
          <w:tcPr>
            <w:tcW w:w="4507" w:type="dxa"/>
            <w:vMerge/>
            <w:tcBorders>
              <w:bottom w:val="nil"/>
            </w:tcBorders>
            <w:vAlign w:val="bottom"/>
          </w:tcPr>
          <w:p w14:paraId="621B62B7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13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4FA6DF92" w14:textId="77777777"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5B1A869" wp14:editId="7B968807">
                      <wp:extent cx="227812" cy="311173"/>
                      <wp:effectExtent l="0" t="3810" r="0" b="0"/>
                      <wp:docPr id="5" name="Right Triangl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A14F2F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5B1A869" id="_x0000_s1028" alt="&quot;&quot;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12A14F2F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747" w:type="dxa"/>
            <w:tcBorders>
              <w:bottom w:val="nil"/>
            </w:tcBorders>
            <w:vAlign w:val="bottom"/>
          </w:tcPr>
          <w:p w14:paraId="4FDBBCC1" w14:textId="77777777" w:rsidR="006D409C" w:rsidRDefault="006D409C" w:rsidP="00776643">
            <w:pPr>
              <w:rPr>
                <w:b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58ED641C" wp14:editId="24F6A578">
                  <wp:extent cx="4714875" cy="15240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</w:tbl>
    <w:p w14:paraId="5E4A8B2C" w14:textId="21D858AD" w:rsidR="00153B84" w:rsidRPr="0048781D" w:rsidRDefault="0048781D" w:rsidP="0048781D">
      <w:pPr>
        <w:pStyle w:val="Heading2"/>
        <w:jc w:val="center"/>
      </w:pPr>
      <w:r>
        <w:t xml:space="preserve">                  </w:t>
      </w:r>
      <w:r w:rsidR="00DB7589" w:rsidRPr="0048781D">
        <w:t>On going course</w:t>
      </w:r>
    </w:p>
    <w:p w14:paraId="4D39B7A7" w14:textId="31CB18AC" w:rsidR="00DB7589" w:rsidRPr="00DB7589" w:rsidRDefault="00DB7589" w:rsidP="00DB7589">
      <w:pPr>
        <w:pStyle w:val="ListParagraph"/>
        <w:numPr>
          <w:ilvl w:val="0"/>
          <w:numId w:val="2"/>
        </w:numPr>
        <w:jc w:val="center"/>
      </w:pPr>
      <w:r>
        <w:t xml:space="preserve">Node </w:t>
      </w:r>
      <w:proofErr w:type="spellStart"/>
      <w:r>
        <w:t>Js</w:t>
      </w:r>
      <w:proofErr w:type="spellEnd"/>
    </w:p>
    <w:sectPr w:rsidR="00DB7589" w:rsidRPr="00DB7589" w:rsidSect="00F56513">
      <w:headerReference w:type="default" r:id="rId10"/>
      <w:pgSz w:w="12240" w:h="15840"/>
      <w:pgMar w:top="360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1BD59" w14:textId="77777777" w:rsidR="009D36BB" w:rsidRDefault="009D36BB" w:rsidP="00C51CF5">
      <w:r>
        <w:separator/>
      </w:r>
    </w:p>
  </w:endnote>
  <w:endnote w:type="continuationSeparator" w:id="0">
    <w:p w14:paraId="2CE2A321" w14:textId="77777777" w:rsidR="009D36BB" w:rsidRDefault="009D36BB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5113B" w14:textId="77777777" w:rsidR="009D36BB" w:rsidRDefault="009D36BB" w:rsidP="00C51CF5">
      <w:r>
        <w:separator/>
      </w:r>
    </w:p>
  </w:footnote>
  <w:footnote w:type="continuationSeparator" w:id="0">
    <w:p w14:paraId="32FEBA13" w14:textId="77777777" w:rsidR="009D36BB" w:rsidRDefault="009D36BB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6174A" w14:textId="77777777" w:rsidR="00C51CF5" w:rsidRDefault="00F5651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5DEE0A1" wp14:editId="525C2ABF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5006E005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alt="&quot;&quot;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4986DFE"/>
    <w:multiLevelType w:val="hybridMultilevel"/>
    <w:tmpl w:val="DF2074D2"/>
    <w:lvl w:ilvl="0" w:tplc="7EB20AC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021042">
    <w:abstractNumId w:val="0"/>
  </w:num>
  <w:num w:numId="2" w16cid:durableId="353195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17"/>
    <w:rsid w:val="000521EF"/>
    <w:rsid w:val="000A545F"/>
    <w:rsid w:val="000F260A"/>
    <w:rsid w:val="000F3BEA"/>
    <w:rsid w:val="00101159"/>
    <w:rsid w:val="0010314C"/>
    <w:rsid w:val="00153B84"/>
    <w:rsid w:val="00196AAB"/>
    <w:rsid w:val="001A4D1A"/>
    <w:rsid w:val="001B0B3D"/>
    <w:rsid w:val="00212F82"/>
    <w:rsid w:val="003B0DB8"/>
    <w:rsid w:val="003F477D"/>
    <w:rsid w:val="00431999"/>
    <w:rsid w:val="00443E2D"/>
    <w:rsid w:val="0048781D"/>
    <w:rsid w:val="00572086"/>
    <w:rsid w:val="00597871"/>
    <w:rsid w:val="005D47DE"/>
    <w:rsid w:val="005F364E"/>
    <w:rsid w:val="00613801"/>
    <w:rsid w:val="0062123A"/>
    <w:rsid w:val="00635EF0"/>
    <w:rsid w:val="00646E75"/>
    <w:rsid w:val="00663587"/>
    <w:rsid w:val="00690B0A"/>
    <w:rsid w:val="006D409C"/>
    <w:rsid w:val="00776643"/>
    <w:rsid w:val="00797579"/>
    <w:rsid w:val="007D0F5B"/>
    <w:rsid w:val="00862972"/>
    <w:rsid w:val="00882E29"/>
    <w:rsid w:val="008A4AD4"/>
    <w:rsid w:val="008F290E"/>
    <w:rsid w:val="0092219C"/>
    <w:rsid w:val="00942045"/>
    <w:rsid w:val="00964B9F"/>
    <w:rsid w:val="0096785B"/>
    <w:rsid w:val="009A3188"/>
    <w:rsid w:val="009D36BB"/>
    <w:rsid w:val="009F215D"/>
    <w:rsid w:val="00A73BCA"/>
    <w:rsid w:val="00A75FCE"/>
    <w:rsid w:val="00AC5509"/>
    <w:rsid w:val="00AF4EA4"/>
    <w:rsid w:val="00B0669D"/>
    <w:rsid w:val="00B90CEF"/>
    <w:rsid w:val="00B95D4D"/>
    <w:rsid w:val="00BB464E"/>
    <w:rsid w:val="00C51CF5"/>
    <w:rsid w:val="00C93D20"/>
    <w:rsid w:val="00CA407F"/>
    <w:rsid w:val="00D00A30"/>
    <w:rsid w:val="00D8438A"/>
    <w:rsid w:val="00DB7589"/>
    <w:rsid w:val="00DC6E17"/>
    <w:rsid w:val="00DC71AE"/>
    <w:rsid w:val="00E55D74"/>
    <w:rsid w:val="00E774C3"/>
    <w:rsid w:val="00E8541C"/>
    <w:rsid w:val="00EE65A1"/>
    <w:rsid w:val="00F56513"/>
    <w:rsid w:val="00F63EFD"/>
    <w:rsid w:val="00FB50F9"/>
    <w:rsid w:val="00FC5CD1"/>
    <w:rsid w:val="00FD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401DC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DC6E1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72992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qFormat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character" w:customStyle="1" w:styleId="Heading4Char">
    <w:name w:val="Heading 4 Char"/>
    <w:basedOn w:val="DefaultParagraphFont"/>
    <w:link w:val="Heading4"/>
    <w:uiPriority w:val="9"/>
    <w:semiHidden/>
    <w:rsid w:val="00DC6E17"/>
    <w:rPr>
      <w:rFonts w:asciiTheme="majorHAnsi" w:eastAsiaTheme="majorEastAsia" w:hAnsiTheme="majorHAnsi" w:cstheme="majorBidi"/>
      <w:i/>
      <w:iCs/>
      <w:color w:val="729928" w:themeColor="accent1" w:themeShade="BF"/>
      <w:sz w:val="22"/>
    </w:rPr>
  </w:style>
  <w:style w:type="table" w:styleId="TableGrid">
    <w:name w:val="Table Grid"/>
    <w:basedOn w:val="TableNormal"/>
    <w:uiPriority w:val="39"/>
    <w:rsid w:val="00DC6E17"/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DC6E17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hattacharjihrb.github.io/2nd-portfolio/?fbclid=IwAR3cMv-pMD7rS3-M4p5lqOTZvs3nuw8mMR_emhx66yDiJ2X34a0Rbb2_ee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ritt\AppData\Roaming\Microsoft\Templates\Green%20cube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Digital Marketing </c:v>
                </c:pt>
                <c:pt idx="1">
                  <c:v>Web Development</c:v>
                </c:pt>
                <c:pt idx="2">
                  <c:v>Content Writing</c:v>
                </c:pt>
                <c:pt idx="3">
                  <c:v>Graphics Designing </c:v>
                </c:pt>
                <c:pt idx="4">
                  <c:v>Web Designing 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0.6</c:v>
                </c:pt>
                <c:pt idx="1">
                  <c:v>1</c:v>
                </c:pt>
                <c:pt idx="2">
                  <c:v>0.5</c:v>
                </c:pt>
                <c:pt idx="3">
                  <c:v>0.75</c:v>
                </c:pt>
                <c:pt idx="4">
                  <c:v>0.7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92A-4063-83A0-58B2528B3A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C77D552354B484682291A2010CC1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EF77D-054E-4DA5-8F38-96DFC4E0B101}"/>
      </w:docPartPr>
      <w:docPartBody>
        <w:p w:rsidR="009A5338" w:rsidRDefault="00000000">
          <w:pPr>
            <w:pStyle w:val="9C77D552354B484682291A2010CC1FBC"/>
          </w:pPr>
          <w:r w:rsidRPr="00036450">
            <w:t>EDUCATION</w:t>
          </w:r>
        </w:p>
      </w:docPartBody>
    </w:docPart>
    <w:docPart>
      <w:docPartPr>
        <w:name w:val="939EC5E6E3FA428B9CE129D0BD8587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022FB-2B0E-45FC-B11B-2D72911BD7B4}"/>
      </w:docPartPr>
      <w:docPartBody>
        <w:p w:rsidR="009A5338" w:rsidRDefault="00000000">
          <w:pPr>
            <w:pStyle w:val="939EC5E6E3FA428B9CE129D0BD8587EF"/>
          </w:pPr>
          <w:r w:rsidRPr="005D47DE">
            <w:t>Profile</w:t>
          </w:r>
        </w:p>
      </w:docPartBody>
    </w:docPart>
    <w:docPart>
      <w:docPartPr>
        <w:name w:val="5DC25D202D254E99A43E2FF9E72682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C87961-46C9-44FB-A455-635070878185}"/>
      </w:docPartPr>
      <w:docPartBody>
        <w:p w:rsidR="009A5338" w:rsidRDefault="00000000">
          <w:pPr>
            <w:pStyle w:val="5DC25D202D254E99A43E2FF9E7268220"/>
          </w:pPr>
          <w:r w:rsidRPr="003F477D">
            <w:rPr>
              <w:rStyle w:val="Heading2Char"/>
              <w:lang w:val="fr-FR"/>
            </w:rPr>
            <w:t>CONTACT</w:t>
          </w:r>
        </w:p>
      </w:docPartBody>
    </w:docPart>
    <w:docPart>
      <w:docPartPr>
        <w:name w:val="F43F033DE8844CE180061BDBA8C15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61909-4785-47EA-A44E-F8DE4909DB60}"/>
      </w:docPartPr>
      <w:docPartBody>
        <w:p w:rsidR="009A5338" w:rsidRDefault="00000000">
          <w:pPr>
            <w:pStyle w:val="F43F033DE8844CE180061BDBA8C15510"/>
          </w:pPr>
          <w:r w:rsidRPr="003F477D">
            <w:rPr>
              <w:lang w:val="fr-FR"/>
            </w:rPr>
            <w:t>PHONE:</w:t>
          </w:r>
        </w:p>
      </w:docPartBody>
    </w:docPart>
    <w:docPart>
      <w:docPartPr>
        <w:name w:val="EBD805E74AF4461184F0045B4265EC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847673-DE1C-4B5A-BF2D-07D1E86080C2}"/>
      </w:docPartPr>
      <w:docPartBody>
        <w:p w:rsidR="009A5338" w:rsidRDefault="00000000">
          <w:pPr>
            <w:pStyle w:val="EBD805E74AF4461184F0045B4265EC06"/>
          </w:pPr>
          <w:r w:rsidRPr="003F477D">
            <w:rPr>
              <w:lang w:val="fr-FR"/>
            </w:rPr>
            <w:t>WEBSITE:</w:t>
          </w:r>
        </w:p>
      </w:docPartBody>
    </w:docPart>
    <w:docPart>
      <w:docPartPr>
        <w:name w:val="1A44BD170AA04800B3372C63DD88CA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80970-C824-4F30-A35E-09EAF90924D7}"/>
      </w:docPartPr>
      <w:docPartBody>
        <w:p w:rsidR="009A5338" w:rsidRDefault="00000000">
          <w:pPr>
            <w:pStyle w:val="1A44BD170AA04800B3372C63DD88CA09"/>
          </w:pPr>
          <w:r w:rsidRPr="004D3011">
            <w:t>EMAIL:</w:t>
          </w:r>
        </w:p>
      </w:docPartBody>
    </w:docPart>
    <w:docPart>
      <w:docPartPr>
        <w:name w:val="7DA20801DA2C47E3BBC4228AE50D6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B1558-BB9D-409C-B9F0-3EB502B068B1}"/>
      </w:docPartPr>
      <w:docPartBody>
        <w:p w:rsidR="009A5338" w:rsidRDefault="00000000">
          <w:pPr>
            <w:pStyle w:val="7DA20801DA2C47E3BBC4228AE50D6C2D"/>
          </w:pPr>
          <w:r w:rsidRPr="00776643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36"/>
    <w:rsid w:val="00123B36"/>
    <w:rsid w:val="001F6513"/>
    <w:rsid w:val="00733716"/>
    <w:rsid w:val="009A5338"/>
    <w:rsid w:val="00EC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77D552354B484682291A2010CC1FBC">
    <w:name w:val="9C77D552354B484682291A2010CC1FBC"/>
  </w:style>
  <w:style w:type="paragraph" w:customStyle="1" w:styleId="939EC5E6E3FA428B9CE129D0BD8587EF">
    <w:name w:val="939EC5E6E3FA428B9CE129D0BD8587EF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 w:val="26"/>
      <w:szCs w:val="26"/>
      <w:lang w:eastAsia="ja-JP"/>
    </w:rPr>
  </w:style>
  <w:style w:type="paragraph" w:customStyle="1" w:styleId="5DC25D202D254E99A43E2FF9E7268220">
    <w:name w:val="5DC25D202D254E99A43E2FF9E7268220"/>
  </w:style>
  <w:style w:type="paragraph" w:customStyle="1" w:styleId="F43F033DE8844CE180061BDBA8C15510">
    <w:name w:val="F43F033DE8844CE180061BDBA8C15510"/>
  </w:style>
  <w:style w:type="paragraph" w:customStyle="1" w:styleId="EBD805E74AF4461184F0045B4265EC06">
    <w:name w:val="EBD805E74AF4461184F0045B4265EC06"/>
  </w:style>
  <w:style w:type="paragraph" w:customStyle="1" w:styleId="1A44BD170AA04800B3372C63DD88CA09">
    <w:name w:val="1A44BD170AA04800B3372C63DD88CA09"/>
  </w:style>
  <w:style w:type="character" w:styleId="Hyperlink">
    <w:name w:val="Hyperlink"/>
    <w:basedOn w:val="DefaultParagraphFont"/>
    <w:uiPriority w:val="99"/>
    <w:unhideWhenUsed/>
    <w:rPr>
      <w:color w:val="833C0B" w:themeColor="accent2" w:themeShade="80"/>
      <w:u w:val="single"/>
    </w:rPr>
  </w:style>
  <w:style w:type="paragraph" w:customStyle="1" w:styleId="7DA20801DA2C47E3BBC4228AE50D6C2D">
    <w:name w:val="7DA20801DA2C47E3BBC4228AE50D6C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Green cube resume</Template>
  <TotalTime>0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2022-09-09T17:37:00Z</dcterms:created>
  <dcterms:modified xsi:type="dcterms:W3CDTF">2023-02-05T12:16:00Z</dcterms:modified>
</cp:coreProperties>
</file>